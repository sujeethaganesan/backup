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5400"/>
        <w:gridCol w:w="5256"/>
      </w:tblGrid>
      <w:tr w:rsidR="00184664" w:rsidRPr="003D2528" w:rsidTr="00D5576F">
        <w:trPr>
          <w:jc w:val="center"/>
        </w:trPr>
        <w:tc>
          <w:tcPr>
            <w:tcW w:w="540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548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898"/>
            </w:tblGrid>
            <w:tr w:rsidR="00D5576F" w:rsidRPr="003D2528" w:rsidTr="00D5576F">
              <w:trPr>
                <w:trHeight w:hRule="exact" w:val="36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D5576F" w:rsidRPr="003D2528" w:rsidRDefault="00D5576F" w:rsidP="00412C5B">
                  <w:pPr>
                    <w:pStyle w:val="Heading2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Skills:"/>
                      <w:tag w:val="Skills:"/>
                      <w:id w:val="1490835561"/>
                      <w:placeholder>
                        <w:docPart w:val="0598C2FFFEE44C51A9302D2CDD44765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3D2528">
                        <w:rPr>
                          <w:rFonts w:ascii="Calibri" w:hAnsi="Calibri"/>
                          <w:b/>
                          <w:color w:val="auto"/>
                          <w:sz w:val="36"/>
                        </w:rPr>
                        <w:t>Skills</w:t>
                      </w:r>
                    </w:sdtContent>
                  </w:sdt>
                </w:p>
                <w:p w:rsidR="00D5576F" w:rsidRPr="00AA3CAF" w:rsidRDefault="00D5576F" w:rsidP="003B27E4">
                  <w:pPr>
                    <w:pStyle w:val="Heading3"/>
                    <w:rPr>
                      <w:b w:val="0"/>
                      <w:color w:val="auto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Expertise: </w:t>
                  </w: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>Interactive design and development, Responsive Web Design.</w:t>
                  </w:r>
                </w:p>
                <w:p w:rsidR="00D5576F" w:rsidRPr="00AA3CAF" w:rsidRDefault="00D5576F" w:rsidP="003B27E4">
                  <w:pPr>
                    <w:pStyle w:val="Heading3"/>
                    <w:rPr>
                      <w:b w:val="0"/>
                      <w:color w:val="000000"/>
                      <w:sz w:val="19"/>
                      <w:szCs w:val="19"/>
                    </w:rPr>
                  </w:pP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 xml:space="preserve">Tools: 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>Sublime Text, Eclipse, Photoshop, Dreamweaver.</w:t>
                  </w:r>
                </w:p>
                <w:p w:rsidR="00D5576F" w:rsidRPr="00AA3CAF" w:rsidRDefault="00D5576F" w:rsidP="003B27E4">
                  <w:pPr>
                    <w:pStyle w:val="Heading3"/>
                    <w:rPr>
                      <w:color w:val="000000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Frameworks: </w:t>
                  </w: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>W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>ork knowledge over Angular JS 1 and 2, React JS.</w:t>
                  </w:r>
                </w:p>
                <w:p w:rsidR="00D5576F" w:rsidRPr="003D2528" w:rsidRDefault="00D5576F" w:rsidP="003B27E4">
                  <w:pPr>
                    <w:pStyle w:val="Heading3"/>
                    <w:rPr>
                      <w:color w:val="000000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Programming Languages: 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 xml:space="preserve"> HTML 4/5, CSS 2/3, JavaScript, JQuery and Java.</w:t>
                  </w:r>
                </w:p>
                <w:p w:rsidR="00D5576F" w:rsidRPr="003D2528" w:rsidRDefault="00D5576F" w:rsidP="00DE25A5">
                  <w:pPr>
                    <w:rPr>
                      <w:b/>
                    </w:rPr>
                  </w:pPr>
                </w:p>
                <w:p w:rsidR="00D5576F" w:rsidRPr="003D2528" w:rsidRDefault="00D5576F" w:rsidP="005F07B6">
                  <w:pPr>
                    <w:jc w:val="both"/>
                    <w:rPr>
                      <w:b/>
                    </w:rPr>
                  </w:pPr>
                </w:p>
                <w:p w:rsidR="00D5576F" w:rsidRPr="003D2528" w:rsidRDefault="00D5576F" w:rsidP="00DE25A5">
                  <w:pPr>
                    <w:rPr>
                      <w:b/>
                    </w:rPr>
                  </w:pPr>
                </w:p>
              </w:tc>
            </w:tr>
            <w:tr w:rsidR="00D5576F" w:rsidRPr="003D2528" w:rsidTr="00D5576F">
              <w:trPr>
                <w:trHeight w:val="699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D5576F" w:rsidRPr="003D2528" w:rsidRDefault="00D5576F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  <w:sz w:val="24"/>
                      </w:rPr>
                      <w:alias w:val="Experience:"/>
                      <w:tag w:val="Experience:"/>
                      <w:id w:val="1217937480"/>
                      <w:placeholder>
                        <w:docPart w:val="114D698D92FA459CA17E33BEDCF2BBF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3D2528">
                        <w:rPr>
                          <w:b/>
                          <w:color w:val="auto"/>
                          <w:sz w:val="28"/>
                        </w:rPr>
                        <w:t>Experience</w:t>
                      </w:r>
                    </w:sdtContent>
                  </w:sdt>
                </w:p>
                <w:p w:rsidR="00D5576F" w:rsidRPr="003D2528" w:rsidRDefault="00D5576F" w:rsidP="00CC7AD0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>CHN-CAT-PAT | Cognizant Technology solutions | 01-Mar-2016 to 01-Aug-2016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 xml:space="preserve">Completed ONE YEAR LEARNING </w:t>
                  </w:r>
                  <w:proofErr w:type="spellStart"/>
                  <w:r w:rsidRPr="003D2528">
                    <w:rPr>
                      <w:b/>
                      <w:sz w:val="18"/>
                    </w:rPr>
                    <w:t>Programme</w:t>
                  </w:r>
                  <w:proofErr w:type="spellEnd"/>
                  <w:r w:rsidRPr="003D2528">
                    <w:rPr>
                      <w:b/>
                      <w:sz w:val="18"/>
                    </w:rPr>
                    <w:t xml:space="preserve"> in WEB PROGRAMMING.</w:t>
                  </w:r>
                </w:p>
                <w:p w:rsidR="00D5576F" w:rsidRPr="003D2528" w:rsidRDefault="00D5576F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  <w:sz w:val="24"/>
                      </w:rPr>
                      <w:alias w:val="Education:"/>
                      <w:tag w:val="Education:"/>
                      <w:id w:val="1349516922"/>
                      <w:placeholder>
                        <w:docPart w:val="A6226C2D98604E1EB0777CB2798DD547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3D2528">
                        <w:rPr>
                          <w:b/>
                          <w:color w:val="auto"/>
                          <w:sz w:val="24"/>
                        </w:rPr>
                        <w:t>Education</w:t>
                      </w:r>
                    </w:sdtContent>
                  </w:sdt>
                </w:p>
                <w:p w:rsidR="00D5576F" w:rsidRPr="003D2528" w:rsidRDefault="00D5576F" w:rsidP="00CC7AD0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>B.E. CSE | 2015 | SNS College of Engineering, Anna University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 xml:space="preserve">Scored GPA with 7.71. 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 xml:space="preserve">Have a leadership quality being a representative of class. </w:t>
                  </w:r>
                </w:p>
                <w:p w:rsidR="00D5576F" w:rsidRPr="003D2528" w:rsidRDefault="00D5576F" w:rsidP="00CC7AD0">
                  <w:pPr>
                    <w:rPr>
                      <w:b/>
                    </w:rPr>
                  </w:pPr>
                </w:p>
                <w:p w:rsidR="00D5576F" w:rsidRPr="003D2528" w:rsidRDefault="00D5576F" w:rsidP="00CC7AD0">
                  <w:pPr>
                    <w:pStyle w:val="Heading3"/>
                  </w:pPr>
                  <w:r w:rsidRPr="003D2528">
                    <w:t xml:space="preserve">12th | 2011 | </w:t>
                  </w:r>
                  <w:proofErr w:type="spellStart"/>
                  <w:r w:rsidRPr="003D2528">
                    <w:t>Keartiman</w:t>
                  </w:r>
                  <w:proofErr w:type="spellEnd"/>
                  <w:r w:rsidRPr="003D2528">
                    <w:t xml:space="preserve"> Academy Matriculation Higher Secondary School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  <w:r w:rsidRPr="003D2528">
                    <w:rPr>
                      <w:b/>
                    </w:rPr>
                    <w:t>Completed with 83%.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</w:p>
                <w:p w:rsidR="00D5576F" w:rsidRPr="003D2528" w:rsidRDefault="00D5576F" w:rsidP="005F07B6">
                  <w:pPr>
                    <w:pStyle w:val="Heading3"/>
                  </w:pPr>
                  <w:r w:rsidRPr="003D2528">
                    <w:t xml:space="preserve">10th | 2009 | </w:t>
                  </w:r>
                  <w:proofErr w:type="spellStart"/>
                  <w:r w:rsidRPr="003D2528">
                    <w:t>Bharathi</w:t>
                  </w:r>
                  <w:proofErr w:type="spellEnd"/>
                  <w:r w:rsidRPr="003D2528">
                    <w:t xml:space="preserve"> Matriculation Higher Secondary School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  <w:r w:rsidRPr="003D2528">
                    <w:rPr>
                      <w:b/>
                    </w:rPr>
                    <w:t>Completed with 76.8%.</w:t>
                  </w:r>
                </w:p>
              </w:tc>
            </w:tr>
          </w:tbl>
          <w:p w:rsidR="00184664" w:rsidRPr="003D2528" w:rsidRDefault="00184664" w:rsidP="00CC7AD0">
            <w:pPr>
              <w:rPr>
                <w:b/>
              </w:rPr>
            </w:pPr>
          </w:p>
        </w:tc>
        <w:tc>
          <w:tcPr>
            <w:tcW w:w="5256" w:type="dxa"/>
            <w:tcBorders>
              <w:left w:val="single" w:sz="12" w:space="0" w:color="FFD556" w:themeColor="accent1"/>
            </w:tcBorders>
          </w:tcPr>
          <w:tbl>
            <w:tblPr>
              <w:tblW w:w="4867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867"/>
            </w:tblGrid>
            <w:tr w:rsidR="00184664" w:rsidRPr="003D2528" w:rsidTr="00D5576F">
              <w:trPr>
                <w:trHeight w:hRule="exact" w:val="37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3D2528" w:rsidRDefault="00554445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</w:rPr>
                      <w:alias w:val="Objective:"/>
                      <w:tag w:val="Objective:"/>
                      <w:id w:val="319159961"/>
                      <w:placeholder>
                        <w:docPart w:val="29F8361189D54E3CA07D1E32C0992D58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sz w:val="24"/>
                      </w:rPr>
                    </w:sdtEndPr>
                    <w:sdtContent>
                      <w:r w:rsidR="00517626" w:rsidRPr="003D2528">
                        <w:rPr>
                          <w:rFonts w:ascii="Calibri" w:hAnsi="Calibri"/>
                          <w:b/>
                          <w:color w:val="auto"/>
                          <w:sz w:val="28"/>
                          <w:szCs w:val="28"/>
                        </w:rPr>
                        <w:t>Objective</w:t>
                      </w:r>
                    </w:sdtContent>
                  </w:sdt>
                </w:p>
                <w:p w:rsidR="00184664" w:rsidRPr="003D2528" w:rsidRDefault="003B27E4" w:rsidP="00412C5B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 xml:space="preserve">To seek position to increase </w:t>
                  </w:r>
                  <w:r w:rsidR="00412C5B" w:rsidRPr="003D2528">
                    <w:rPr>
                      <w:sz w:val="18"/>
                    </w:rPr>
                    <w:t xml:space="preserve">my </w:t>
                  </w:r>
                  <w:r w:rsidRPr="003D2528">
                    <w:rPr>
                      <w:sz w:val="18"/>
                    </w:rPr>
                    <w:t>professional growth</w:t>
                  </w:r>
                  <w:r w:rsidR="00412C5B" w:rsidRPr="003D2528">
                    <w:rPr>
                      <w:sz w:val="18"/>
                    </w:rPr>
                    <w:t xml:space="preserve"> by utilizing skills and abilities.</w:t>
                  </w:r>
                </w:p>
                <w:p w:rsidR="00412C5B" w:rsidRPr="003D2528" w:rsidRDefault="00412C5B" w:rsidP="00412C5B">
                  <w:pPr>
                    <w:pStyle w:val="Heading2"/>
                    <w:rPr>
                      <w:rFonts w:ascii="Calibri" w:hAnsi="Calibri"/>
                      <w:b/>
                      <w:color w:val="auto"/>
                      <w:sz w:val="24"/>
                    </w:rPr>
                  </w:pPr>
                  <w:r w:rsidRPr="003D2528">
                    <w:rPr>
                      <w:rFonts w:ascii="Calibri" w:hAnsi="Calibri"/>
                      <w:b/>
                      <w:color w:val="auto"/>
                      <w:sz w:val="28"/>
                    </w:rPr>
                    <w:t>summary</w:t>
                  </w:r>
                </w:p>
                <w:p w:rsidR="00412C5B" w:rsidRPr="003D2528" w:rsidRDefault="00412C5B" w:rsidP="005F07B6">
                  <w:pPr>
                    <w:pStyle w:val="Heading3"/>
                  </w:pPr>
                  <w:r w:rsidRPr="003D2528">
                    <w:rPr>
                      <w:sz w:val="18"/>
                    </w:rPr>
                    <w:t xml:space="preserve">Having good working knowledge in Web Application Development. Eager to learn new technologies. </w:t>
                  </w:r>
                </w:p>
              </w:tc>
            </w:tr>
            <w:tr w:rsidR="00184664" w:rsidRPr="003D2528" w:rsidTr="00D5576F">
              <w:trPr>
                <w:trHeight w:hRule="exact" w:val="33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105" w:type="dxa"/>
                    <w:tblInd w:w="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052"/>
                    <w:gridCol w:w="2053"/>
                  </w:tblGrid>
                  <w:tr w:rsidR="00184664" w:rsidRPr="003D2528" w:rsidTr="00D5576F">
                    <w:trPr>
                      <w:trHeight w:val="638"/>
                    </w:trPr>
                    <w:tc>
                      <w:tcPr>
                        <w:tcW w:w="2052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B6EA0A2" wp14:editId="0E15585F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16F9046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53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3EBEF2E" wp14:editId="6D439A2A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4FA6238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3D2528" w:rsidTr="00D5576F">
                    <w:trPr>
                      <w:trHeight w:val="622"/>
                    </w:trPr>
                    <w:tc>
                      <w:tcPr>
                        <w:tcW w:w="2052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D5576F" w:rsidRDefault="00412C5B" w:rsidP="00412C5B">
                        <w:pPr>
                          <w:rPr>
                            <w:b/>
                            <w:sz w:val="22"/>
                          </w:rPr>
                        </w:pPr>
                        <w:r w:rsidRPr="00D5576F">
                          <w:rPr>
                            <w:b/>
                            <w:sz w:val="22"/>
                          </w:rPr>
                          <w:t>Kousalya</w:t>
                        </w:r>
                        <w:r w:rsidR="00F8337C" w:rsidRPr="00D5576F">
                          <w:rPr>
                            <w:b/>
                            <w:sz w:val="22"/>
                          </w:rPr>
                          <w:t>.K</w:t>
                        </w:r>
                        <w:r w:rsidRPr="00D5576F">
                          <w:rPr>
                            <w:b/>
                            <w:sz w:val="22"/>
                          </w:rPr>
                          <w:t>@cognizant.com</w:t>
                        </w:r>
                      </w:p>
                    </w:tc>
                    <w:tc>
                      <w:tcPr>
                        <w:tcW w:w="2053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3D2528" w:rsidRDefault="00412C5B" w:rsidP="00412C5B">
                        <w:pPr>
                          <w:rPr>
                            <w:b/>
                          </w:rPr>
                        </w:pPr>
                        <w:r w:rsidRPr="00D5576F">
                          <w:rPr>
                            <w:b/>
                            <w:sz w:val="22"/>
                          </w:rPr>
                          <w:t>+91-9677916601</w:t>
                        </w:r>
                      </w:p>
                    </w:tc>
                  </w:tr>
                  <w:tr w:rsidR="00184664" w:rsidRPr="003D2528" w:rsidTr="00D5576F">
                    <w:trPr>
                      <w:trHeight w:val="486"/>
                    </w:trPr>
                    <w:tc>
                      <w:tcPr>
                        <w:tcW w:w="2052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57E3105" wp14:editId="652B7F15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A914E6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V7nxAAAHR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8LVe58QAAB0UQAADgAAAAAAAAAAAAAAAAAuAgAAZHJzL2Uyb0RvYy54bWxQ&#10;SwECLQAUAAYACAAAACEAaEcb0NgAAAADAQAADwAAAAAAAAAAAAAAAAD5EgAAZHJzL2Rvd25yZXYu&#10;eG1sUEsFBgAAAAAEAAQA8wAAAP4TAAAAAA==&#10;">
                                  <v:oval id="Oval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53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3D2528" w:rsidRDefault="004670DD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B7228B" wp14:editId="1CB50724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D5A164C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ooB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Yo316KASAADVZAAADgAAAAAAAAAAAAAAAAAuAgAAZHJzL2Uyb0RvYy54bWxQ&#10;SwECLQAUAAYACAAAACEAaEcb0NgAAAADAQAADwAAAAAAAAAAAAAAAAD6FAAAZHJzL2Rvd25yZXYu&#10;eG1sUEsFBgAAAAAEAAQA8wAAAP8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3D2528" w:rsidTr="00D5576F">
                    <w:trPr>
                      <w:trHeight w:val="350"/>
                    </w:trPr>
                    <w:tc>
                      <w:tcPr>
                        <w:tcW w:w="2052" w:type="dxa"/>
                        <w:shd w:val="clear" w:color="auto" w:fill="FFFFFF" w:themeFill="background1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D5576F" w:rsidRDefault="0017382C" w:rsidP="00CC7AD0">
                        <w:pPr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D5576F">
                          <w:rPr>
                            <w:b/>
                            <w:color w:val="767171" w:themeColor="background2" w:themeShade="80"/>
                          </w:rPr>
                          <w:t>https://in.linkedin.com/in/kousalya-CTS2016</w:t>
                        </w:r>
                      </w:p>
                    </w:tc>
                    <w:tc>
                      <w:tcPr>
                        <w:tcW w:w="2053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D5576F" w:rsidRDefault="0017382C" w:rsidP="00CC7AD0">
                        <w:pPr>
                          <w:rPr>
                            <w:b/>
                          </w:rPr>
                        </w:pPr>
                        <w:r w:rsidRPr="00D5576F">
                          <w:rPr>
                            <w:b/>
                          </w:rPr>
                          <w:t>https://twitter.com/kousalya1993</w:t>
                        </w:r>
                      </w:p>
                    </w:tc>
                  </w:tr>
                </w:tbl>
                <w:p w:rsidR="00184664" w:rsidRPr="003D2528" w:rsidRDefault="00184664" w:rsidP="00412C5B">
                  <w:pPr>
                    <w:rPr>
                      <w:b/>
                    </w:rPr>
                  </w:pPr>
                </w:p>
              </w:tc>
            </w:tr>
            <w:tr w:rsidR="00184664" w:rsidRPr="003D2528" w:rsidTr="00D5576F">
              <w:trPr>
                <w:trHeight w:val="322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D5576F" w:rsidRDefault="00554445" w:rsidP="00CC7AD0">
                  <w:pPr>
                    <w:pStyle w:val="Heading2"/>
                    <w:rPr>
                      <w:b/>
                      <w:sz w:val="20"/>
                    </w:rPr>
                  </w:pPr>
                  <w:sdt>
                    <w:sdtPr>
                      <w:rPr>
                        <w:b/>
                        <w:sz w:val="20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CD53630C2E1473C93A84F134C5858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D5576F">
                        <w:rPr>
                          <w:rFonts w:ascii="Calibri" w:hAnsi="Calibri"/>
                          <w:b/>
                          <w:color w:val="auto"/>
                          <w:sz w:val="28"/>
                          <w:szCs w:val="28"/>
                        </w:rPr>
                        <w:t>Volunteer Experience or Leadership</w:t>
                      </w:r>
                    </w:sdtContent>
                  </w:sdt>
                </w:p>
                <w:p w:rsidR="004670DD" w:rsidRPr="00D5576F" w:rsidRDefault="00EE3E6C" w:rsidP="00EE3E6C">
                  <w:pPr>
                    <w:pStyle w:val="Heading3"/>
                  </w:pPr>
                  <w:r w:rsidRPr="00D5576F">
                    <w:t>Have a leadership quality being a batch representative for my batch CHN16WP003. Good team player being organized an event of POSTER DESIGNING in SANUS’14 in SNS College of Engineering.</w:t>
                  </w:r>
                </w:p>
              </w:tc>
            </w:tr>
          </w:tbl>
          <w:p w:rsidR="00184664" w:rsidRPr="003D2528" w:rsidRDefault="00184664" w:rsidP="00CC7AD0">
            <w:pPr>
              <w:rPr>
                <w:b/>
              </w:rPr>
            </w:pPr>
          </w:p>
        </w:tc>
      </w:tr>
    </w:tbl>
    <w:p w:rsidR="00A83746" w:rsidRPr="00982AA3" w:rsidRDefault="00A83746" w:rsidP="00A83746">
      <w:pPr>
        <w:pStyle w:val="Heading2"/>
        <w:jc w:val="left"/>
        <w:rPr>
          <w:b/>
          <w:color w:val="auto"/>
          <w:sz w:val="28"/>
        </w:rPr>
      </w:pPr>
      <w:r w:rsidRPr="00982AA3">
        <w:rPr>
          <w:b/>
          <w:color w:val="auto"/>
          <w:sz w:val="28"/>
        </w:rPr>
        <w:lastRenderedPageBreak/>
        <w:t>Project Description:</w:t>
      </w:r>
    </w:p>
    <w:p w:rsidR="00A83746" w:rsidRPr="00EA4AEC" w:rsidRDefault="00A83746" w:rsidP="00A83746">
      <w:pPr>
        <w:pStyle w:val="Heading2"/>
        <w:tabs>
          <w:tab w:val="left" w:pos="1800"/>
        </w:tabs>
        <w:jc w:val="left"/>
        <w:rPr>
          <w:b/>
          <w:color w:val="auto"/>
        </w:rPr>
      </w:pPr>
      <w:r>
        <w:rPr>
          <w:b/>
          <w:color w:val="auto"/>
        </w:rPr>
        <w:tab/>
      </w:r>
    </w:p>
    <w:p w:rsidR="00A83746" w:rsidRPr="00982AA3" w:rsidRDefault="00A83746" w:rsidP="00A83746">
      <w:pPr>
        <w:spacing w:after="0" w:line="600" w:lineRule="auto"/>
        <w:jc w:val="both"/>
        <w:rPr>
          <w:b/>
          <w:color w:val="auto"/>
          <w:sz w:val="28"/>
          <w:szCs w:val="19"/>
        </w:rPr>
      </w:pPr>
      <w:r>
        <w:rPr>
          <w:b/>
          <w:color w:val="auto"/>
          <w:sz w:val="28"/>
          <w:szCs w:val="19"/>
        </w:rPr>
        <w:t>Angular 1</w:t>
      </w:r>
      <w:r w:rsidRPr="00982AA3">
        <w:rPr>
          <w:b/>
          <w:color w:val="auto"/>
          <w:sz w:val="28"/>
          <w:szCs w:val="19"/>
        </w:rPr>
        <w:t>:</w:t>
      </w:r>
    </w:p>
    <w:p w:rsidR="00A83746" w:rsidRPr="00AA3CAF" w:rsidRDefault="00EB2989" w:rsidP="00A83746">
      <w:pPr>
        <w:tabs>
          <w:tab w:val="center" w:pos="5328"/>
        </w:tabs>
        <w:spacing w:line="360" w:lineRule="auto"/>
        <w:ind w:left="1710" w:hanging="171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Title</w:t>
      </w:r>
      <w:r>
        <w:rPr>
          <w:b/>
          <w:bCs/>
          <w:color w:val="000000"/>
          <w:sz w:val="22"/>
          <w:szCs w:val="22"/>
        </w:rPr>
        <w:tab/>
      </w:r>
      <w:r w:rsidR="00A83746" w:rsidRPr="00AA3CAF">
        <w:rPr>
          <w:b/>
          <w:bCs/>
          <w:color w:val="000000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 JO</w:t>
      </w:r>
      <w:r w:rsidR="00A83746" w:rsidRPr="00AA3CAF">
        <w:rPr>
          <w:color w:val="auto"/>
          <w:sz w:val="22"/>
          <w:szCs w:val="22"/>
        </w:rPr>
        <w:t>IN Cognizant Interactive</w:t>
      </w:r>
      <w:r w:rsidR="00A83746" w:rsidRPr="00AA3CAF">
        <w:rPr>
          <w:sz w:val="22"/>
          <w:szCs w:val="22"/>
        </w:rPr>
        <w:tab/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Environment</w:t>
      </w:r>
      <w:r>
        <w:rPr>
          <w:b/>
          <w:bCs/>
          <w:color w:val="000000"/>
          <w:sz w:val="22"/>
          <w:szCs w:val="22"/>
        </w:rPr>
        <w:tab/>
        <w:t xml:space="preserve">    </w:t>
      </w:r>
      <w:r w:rsidR="00A83746" w:rsidRPr="00AA3CAF">
        <w:rPr>
          <w:b/>
          <w:bCs/>
          <w:color w:val="000000"/>
          <w:sz w:val="22"/>
          <w:szCs w:val="22"/>
        </w:rPr>
        <w:t xml:space="preserve">:  </w:t>
      </w:r>
      <w:bookmarkStart w:id="0" w:name="_GoBack"/>
      <w:bookmarkEnd w:id="0"/>
      <w:r w:rsidR="00A83746" w:rsidRPr="00AA3CAF">
        <w:rPr>
          <w:color w:val="auto"/>
          <w:sz w:val="22"/>
          <w:szCs w:val="22"/>
        </w:rPr>
        <w:t>HTML 5, CSS 3, Angular JS 1.4.</w:t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Description</w:t>
      </w:r>
      <w:r>
        <w:rPr>
          <w:b/>
          <w:bCs/>
          <w:color w:val="000000"/>
          <w:sz w:val="22"/>
          <w:szCs w:val="22"/>
        </w:rPr>
        <w:tab/>
        <w:t xml:space="preserve">    </w:t>
      </w:r>
      <w:r w:rsidR="00123F09" w:rsidRPr="00AA3CAF">
        <w:rPr>
          <w:b/>
          <w:bCs/>
          <w:color w:val="000000"/>
          <w:sz w:val="22"/>
          <w:szCs w:val="22"/>
        </w:rPr>
        <w:t>:</w:t>
      </w:r>
      <w:r w:rsidR="00A83746" w:rsidRPr="00AA3CAF">
        <w:rPr>
          <w:b/>
          <w:bCs/>
          <w:color w:val="000000"/>
          <w:sz w:val="22"/>
          <w:szCs w:val="22"/>
        </w:rPr>
        <w:t xml:space="preserve"> </w:t>
      </w:r>
      <w:r w:rsidR="00A83746" w:rsidRPr="00AA3CAF">
        <w:rPr>
          <w:sz w:val="22"/>
          <w:szCs w:val="22"/>
        </w:rPr>
        <w:t> 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Our website is JOIN Cognizant Interactive in Angular JS.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This website only give access to authorized Cognizant associates.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Authorization is done based on the JSON values as per the user role.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 After login the users can enter or view the </w:t>
      </w:r>
      <w:r w:rsidR="00AA3CAF" w:rsidRPr="00AA3CAF">
        <w:rPr>
          <w:rFonts w:asciiTheme="minorHAnsi" w:hAnsiTheme="minorHAnsi"/>
          <w:sz w:val="22"/>
          <w:szCs w:val="22"/>
        </w:rPr>
        <w:t>associate’s</w:t>
      </w:r>
      <w:r w:rsidRPr="00AA3CAF">
        <w:rPr>
          <w:rFonts w:asciiTheme="minorHAnsi" w:hAnsiTheme="minorHAnsi"/>
          <w:sz w:val="22"/>
          <w:szCs w:val="22"/>
        </w:rPr>
        <w:t xml:space="preserve">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And we use JSON data to retrieve the menu “Employee List, Resource Request, FAQ” dynamically as per the user role.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The details are enter in the employee list and resource request list.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Once user perform the “Save” button the respective details has to be populated as the new row data in the lists.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These data are saved in local storage and retrieved in the table.</w:t>
      </w:r>
    </w:p>
    <w:p w:rsidR="00A83746" w:rsidRDefault="00A83746" w:rsidP="00A83746">
      <w:pPr>
        <w:spacing w:after="0" w:line="276" w:lineRule="auto"/>
        <w:jc w:val="both"/>
        <w:rPr>
          <w:b/>
          <w:color w:val="auto"/>
          <w:sz w:val="28"/>
          <w:szCs w:val="19"/>
        </w:rPr>
      </w:pPr>
    </w:p>
    <w:p w:rsidR="00A83746" w:rsidRDefault="00A83746" w:rsidP="00A83746">
      <w:pPr>
        <w:spacing w:after="0" w:line="600" w:lineRule="auto"/>
        <w:jc w:val="both"/>
        <w:rPr>
          <w:b/>
          <w:color w:val="auto"/>
          <w:sz w:val="28"/>
          <w:szCs w:val="19"/>
        </w:rPr>
      </w:pPr>
      <w:r w:rsidRPr="00982AA3">
        <w:rPr>
          <w:b/>
          <w:color w:val="auto"/>
          <w:sz w:val="28"/>
          <w:szCs w:val="19"/>
        </w:rPr>
        <w:t>Angular</w:t>
      </w:r>
      <w:r>
        <w:rPr>
          <w:b/>
          <w:color w:val="auto"/>
          <w:sz w:val="28"/>
          <w:szCs w:val="19"/>
        </w:rPr>
        <w:t xml:space="preserve"> 2</w:t>
      </w:r>
      <w:r w:rsidRPr="00982AA3">
        <w:rPr>
          <w:b/>
          <w:color w:val="auto"/>
          <w:sz w:val="28"/>
          <w:szCs w:val="19"/>
        </w:rPr>
        <w:t>:</w:t>
      </w:r>
    </w:p>
    <w:p w:rsidR="00A83746" w:rsidRPr="00AA3CAF" w:rsidRDefault="00D5576F" w:rsidP="00A83746">
      <w:pPr>
        <w:tabs>
          <w:tab w:val="center" w:pos="5328"/>
        </w:tabs>
        <w:spacing w:line="360" w:lineRule="auto"/>
        <w:ind w:left="1710" w:hanging="1710"/>
        <w:jc w:val="both"/>
        <w:rPr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>Title</w:t>
      </w:r>
      <w:r>
        <w:rPr>
          <w:b/>
          <w:bCs/>
          <w:color w:val="000000"/>
          <w:sz w:val="22"/>
          <w:szCs w:val="26"/>
        </w:rPr>
        <w:tab/>
      </w:r>
      <w:r w:rsidR="00EB2989">
        <w:rPr>
          <w:b/>
          <w:bCs/>
          <w:color w:val="000000"/>
          <w:sz w:val="22"/>
          <w:szCs w:val="26"/>
        </w:rPr>
        <w:t xml:space="preserve">:  </w:t>
      </w:r>
      <w:r w:rsidR="00A83746" w:rsidRPr="00AA3CAF">
        <w:rPr>
          <w:color w:val="auto"/>
          <w:sz w:val="22"/>
          <w:szCs w:val="26"/>
        </w:rPr>
        <w:t>Employment Management App - CRUD</w:t>
      </w:r>
      <w:r w:rsidR="00A83746" w:rsidRPr="00AA3CAF">
        <w:rPr>
          <w:sz w:val="22"/>
          <w:szCs w:val="26"/>
        </w:rPr>
        <w:tab/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>Environment</w:t>
      </w:r>
      <w:r>
        <w:rPr>
          <w:b/>
          <w:bCs/>
          <w:color w:val="000000"/>
          <w:sz w:val="22"/>
          <w:szCs w:val="26"/>
        </w:rPr>
        <w:tab/>
        <w:t xml:space="preserve">    :  </w:t>
      </w:r>
      <w:r w:rsidR="00A83746" w:rsidRPr="00AA3CAF">
        <w:rPr>
          <w:color w:val="auto"/>
          <w:sz w:val="22"/>
          <w:szCs w:val="26"/>
        </w:rPr>
        <w:t>HTML 5, CSS 3, Angular JS 2.</w:t>
      </w:r>
    </w:p>
    <w:p w:rsidR="00A83746" w:rsidRPr="00AA3CAF" w:rsidRDefault="00EB2989" w:rsidP="00AA3CAF">
      <w:pPr>
        <w:tabs>
          <w:tab w:val="left" w:pos="4200"/>
        </w:tabs>
        <w:spacing w:line="360" w:lineRule="auto"/>
        <w:jc w:val="both"/>
        <w:rPr>
          <w:color w:val="auto"/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 xml:space="preserve">Description        </w:t>
      </w:r>
      <w:r w:rsidR="00A83746" w:rsidRPr="00AA3CAF">
        <w:rPr>
          <w:b/>
          <w:bCs/>
          <w:color w:val="000000"/>
          <w:sz w:val="22"/>
          <w:szCs w:val="26"/>
        </w:rPr>
        <w:t xml:space="preserve">: </w:t>
      </w:r>
      <w:r w:rsidR="00A83746" w:rsidRPr="00AA3CAF">
        <w:rPr>
          <w:sz w:val="22"/>
          <w:szCs w:val="26"/>
        </w:rPr>
        <w:t> </w:t>
      </w:r>
      <w:r w:rsidR="00AA3CAF">
        <w:rPr>
          <w:sz w:val="22"/>
          <w:szCs w:val="26"/>
        </w:rPr>
        <w:tab/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 xml:space="preserve">Our website is Basic Employment Management System using Create, Read, Update, and Delete in Angular JS.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This website allows only authorized associates to login.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Authorization is done based on the JSON values.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 After login the users can enter or view the associate’s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And associate can create the new user details and read them any time.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They can also update the details of created associate’s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Also can delete the associate’s details.</w:t>
      </w:r>
    </w:p>
    <w:p w:rsidR="00A83746" w:rsidRDefault="00A83746" w:rsidP="005F07B6">
      <w:pPr>
        <w:jc w:val="both"/>
      </w:pPr>
    </w:p>
    <w:p w:rsidR="0017382C" w:rsidRPr="00EA4AEC" w:rsidRDefault="0017382C" w:rsidP="00EA4AEC">
      <w:pPr>
        <w:pStyle w:val="Heading2"/>
        <w:jc w:val="left"/>
        <w:rPr>
          <w:b/>
          <w:color w:val="auto"/>
        </w:rPr>
      </w:pPr>
      <w:r w:rsidRPr="00EA4AEC">
        <w:rPr>
          <w:b/>
          <w:color w:val="auto"/>
        </w:rPr>
        <w:lastRenderedPageBreak/>
        <w:t>Personal Details:</w:t>
      </w:r>
    </w:p>
    <w:p w:rsidR="00EA4AEC" w:rsidRPr="00EA4AEC" w:rsidRDefault="00EA4AEC" w:rsidP="00EA4AEC">
      <w:pPr>
        <w:pStyle w:val="Heading1"/>
        <w:jc w:val="left"/>
        <w:rPr>
          <w:b/>
          <w:sz w:val="28"/>
        </w:rPr>
      </w:pPr>
    </w:p>
    <w:tbl>
      <w:tblPr>
        <w:tblW w:w="9326" w:type="dxa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57"/>
        <w:gridCol w:w="334"/>
        <w:gridCol w:w="7235"/>
      </w:tblGrid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 xml:space="preserve">Name </w:t>
            </w:r>
          </w:p>
        </w:tc>
        <w:tc>
          <w:tcPr>
            <w:tcW w:w="334" w:type="dxa"/>
          </w:tcPr>
          <w:p w:rsidR="00EA4AEC" w:rsidRPr="004227D8" w:rsidRDefault="00EA4AEC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Kousalya K</w:t>
            </w:r>
          </w:p>
        </w:tc>
      </w:tr>
      <w:tr w:rsidR="006748B6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6748B6" w:rsidRPr="004227D8" w:rsidRDefault="006748B6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Associate ID</w:t>
            </w:r>
          </w:p>
        </w:tc>
        <w:tc>
          <w:tcPr>
            <w:tcW w:w="334" w:type="dxa"/>
          </w:tcPr>
          <w:p w:rsidR="006748B6" w:rsidRPr="004227D8" w:rsidRDefault="006748B6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6748B6" w:rsidRPr="00840B30" w:rsidRDefault="00657568" w:rsidP="00657568">
            <w:pPr>
              <w:tabs>
                <w:tab w:val="left" w:pos="1965"/>
                <w:tab w:val="center" w:pos="3545"/>
              </w:tabs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ab/>
            </w:r>
            <w:r>
              <w:rPr>
                <w:color w:val="auto"/>
                <w:sz w:val="22"/>
              </w:rPr>
              <w:tab/>
            </w:r>
            <w:r w:rsidR="006748B6" w:rsidRPr="00840B30">
              <w:rPr>
                <w:color w:val="auto"/>
                <w:sz w:val="22"/>
              </w:rPr>
              <w:t>548855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Address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657568" w:rsidP="00CE3E87">
            <w:pPr>
              <w:spacing w:before="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JOTHI LADIES HOSTEL, No:</w:t>
            </w:r>
            <w:r w:rsidR="00CE3E87">
              <w:rPr>
                <w:color w:val="auto"/>
                <w:sz w:val="22"/>
              </w:rPr>
              <w:t>1</w:t>
            </w:r>
            <w:r>
              <w:rPr>
                <w:color w:val="auto"/>
                <w:sz w:val="22"/>
              </w:rPr>
              <w:t xml:space="preserve">/395, Rajiv Gandhi </w:t>
            </w:r>
            <w:proofErr w:type="spellStart"/>
            <w:r>
              <w:rPr>
                <w:color w:val="auto"/>
                <w:sz w:val="22"/>
              </w:rPr>
              <w:t>Salai</w:t>
            </w:r>
            <w:proofErr w:type="spellEnd"/>
            <w:r>
              <w:rPr>
                <w:color w:val="auto"/>
                <w:sz w:val="22"/>
              </w:rPr>
              <w:t xml:space="preserve">(OMR),   Pacifica IT Park </w:t>
            </w:r>
            <w:proofErr w:type="spellStart"/>
            <w:r>
              <w:rPr>
                <w:color w:val="auto"/>
                <w:sz w:val="22"/>
              </w:rPr>
              <w:t>Opp</w:t>
            </w:r>
            <w:proofErr w:type="spellEnd"/>
            <w:r>
              <w:rPr>
                <w:color w:val="auto"/>
                <w:sz w:val="22"/>
              </w:rPr>
              <w:t xml:space="preserve">, </w:t>
            </w:r>
            <w:proofErr w:type="spellStart"/>
            <w:r>
              <w:rPr>
                <w:color w:val="auto"/>
                <w:sz w:val="22"/>
              </w:rPr>
              <w:t>Navalur</w:t>
            </w:r>
            <w:proofErr w:type="spellEnd"/>
            <w:r>
              <w:rPr>
                <w:color w:val="auto"/>
                <w:sz w:val="22"/>
              </w:rPr>
              <w:t xml:space="preserve">, </w:t>
            </w:r>
            <w:r w:rsidR="00E81D4A">
              <w:rPr>
                <w:color w:val="auto"/>
                <w:sz w:val="22"/>
              </w:rPr>
              <w:t>Chennai-603103.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Passport Number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rPr>
                <w:color w:val="auto"/>
                <w:sz w:val="22"/>
                <w:lang w:val="en-IN"/>
              </w:rPr>
            </w:pPr>
            <w:r w:rsidRPr="00840B30">
              <w:rPr>
                <w:rFonts w:cs="Arial"/>
                <w:color w:val="auto"/>
                <w:sz w:val="22"/>
                <w:lang w:val="en-GB"/>
              </w:rPr>
              <w:t>M7911249.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Email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contextualSpacing/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K,Kousalya@cognizant.com.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Contact Number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9677916601, 8903417828.</w:t>
            </w:r>
          </w:p>
        </w:tc>
      </w:tr>
    </w:tbl>
    <w:p w:rsidR="0048186D" w:rsidRPr="005F07B6" w:rsidRDefault="0048186D" w:rsidP="00A83746">
      <w:pPr>
        <w:pStyle w:val="Heading2"/>
        <w:jc w:val="left"/>
      </w:pPr>
    </w:p>
    <w:sectPr w:rsidR="0048186D" w:rsidRPr="005F07B6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445" w:rsidRDefault="00554445" w:rsidP="008B2920">
      <w:pPr>
        <w:spacing w:after="0" w:line="240" w:lineRule="auto"/>
      </w:pPr>
      <w:r>
        <w:separator/>
      </w:r>
    </w:p>
  </w:endnote>
  <w:endnote w:type="continuationSeparator" w:id="0">
    <w:p w:rsidR="00554445" w:rsidRDefault="0055444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9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445" w:rsidRDefault="00554445" w:rsidP="008B2920">
      <w:pPr>
        <w:spacing w:after="0" w:line="240" w:lineRule="auto"/>
      </w:pPr>
      <w:r>
        <w:separator/>
      </w:r>
    </w:p>
  </w:footnote>
  <w:footnote w:type="continuationSeparator" w:id="0">
    <w:p w:rsidR="00554445" w:rsidRDefault="0055444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rPr>
            <w:rFonts w:ascii="Cambria" w:hAnsi="Cambria"/>
            <w:b/>
            <w:color w:val="auto"/>
            <w:sz w:val="32"/>
          </w:rPr>
          <w:alias w:val="Your Name:"/>
          <w:tag w:val="Your Name:"/>
          <w:id w:val="-1536030456"/>
          <w:placeholder>
            <w:docPart w:val="331613443ACC4AF8B1F30FD26B8C01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Pr="0017382C" w:rsidRDefault="00CB2BED" w:rsidP="00CB2BED">
              <w:pPr>
                <w:rPr>
                  <w:rFonts w:ascii="Cambria" w:hAnsi="Cambria"/>
                  <w:b/>
                  <w:color w:val="auto"/>
                  <w:sz w:val="32"/>
                </w:rPr>
              </w:pPr>
              <w:r w:rsidRPr="0017382C">
                <w:rPr>
                  <w:rFonts w:ascii="Cambria" w:hAnsi="Cambria"/>
                  <w:b/>
                  <w:color w:val="auto"/>
                  <w:sz w:val="32"/>
                </w:rPr>
                <w:t>KOUSALYA K</w:t>
              </w:r>
              <w:r w:rsidRPr="0017382C">
                <w:rPr>
                  <w:rFonts w:ascii="Cambria" w:hAnsi="Cambria"/>
                  <w:b/>
                  <w:color w:val="auto"/>
                  <w:sz w:val="32"/>
                </w:rPr>
                <w:br/>
                <w:t>Programmer Analyst Trainee, DEP-DWT Competency DEE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D91"/>
    <w:multiLevelType w:val="hybridMultilevel"/>
    <w:tmpl w:val="373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ED"/>
    <w:rsid w:val="000243D1"/>
    <w:rsid w:val="00057F04"/>
    <w:rsid w:val="00076634"/>
    <w:rsid w:val="000A378C"/>
    <w:rsid w:val="0010042F"/>
    <w:rsid w:val="00123F09"/>
    <w:rsid w:val="00135C2C"/>
    <w:rsid w:val="00142F58"/>
    <w:rsid w:val="00153ED4"/>
    <w:rsid w:val="0017382C"/>
    <w:rsid w:val="00184664"/>
    <w:rsid w:val="001C7765"/>
    <w:rsid w:val="001F60D3"/>
    <w:rsid w:val="0020741F"/>
    <w:rsid w:val="0027115C"/>
    <w:rsid w:val="00293B83"/>
    <w:rsid w:val="00325DC2"/>
    <w:rsid w:val="00390414"/>
    <w:rsid w:val="003B27E4"/>
    <w:rsid w:val="003C44C4"/>
    <w:rsid w:val="003D2528"/>
    <w:rsid w:val="003E1711"/>
    <w:rsid w:val="00412C5B"/>
    <w:rsid w:val="004227D8"/>
    <w:rsid w:val="0045425A"/>
    <w:rsid w:val="00463A38"/>
    <w:rsid w:val="00465344"/>
    <w:rsid w:val="004670DD"/>
    <w:rsid w:val="0048186D"/>
    <w:rsid w:val="0048346B"/>
    <w:rsid w:val="004D37CC"/>
    <w:rsid w:val="004E4CA5"/>
    <w:rsid w:val="00502D70"/>
    <w:rsid w:val="00510920"/>
    <w:rsid w:val="00517626"/>
    <w:rsid w:val="00554445"/>
    <w:rsid w:val="005B0E81"/>
    <w:rsid w:val="005F07B6"/>
    <w:rsid w:val="00630D36"/>
    <w:rsid w:val="00657568"/>
    <w:rsid w:val="006748B6"/>
    <w:rsid w:val="006A3CE7"/>
    <w:rsid w:val="006E5FD2"/>
    <w:rsid w:val="006F1734"/>
    <w:rsid w:val="00737B6D"/>
    <w:rsid w:val="00781D13"/>
    <w:rsid w:val="00783C41"/>
    <w:rsid w:val="00787503"/>
    <w:rsid w:val="00792967"/>
    <w:rsid w:val="007E7032"/>
    <w:rsid w:val="00833359"/>
    <w:rsid w:val="00840B30"/>
    <w:rsid w:val="00853573"/>
    <w:rsid w:val="00853CE2"/>
    <w:rsid w:val="00860491"/>
    <w:rsid w:val="008757C6"/>
    <w:rsid w:val="00887A77"/>
    <w:rsid w:val="008B2920"/>
    <w:rsid w:val="008B2DF7"/>
    <w:rsid w:val="00905520"/>
    <w:rsid w:val="009244EC"/>
    <w:rsid w:val="009814C0"/>
    <w:rsid w:val="00982AA3"/>
    <w:rsid w:val="00984A27"/>
    <w:rsid w:val="00A1073A"/>
    <w:rsid w:val="00A213B1"/>
    <w:rsid w:val="00A83746"/>
    <w:rsid w:val="00A85B6F"/>
    <w:rsid w:val="00A915C8"/>
    <w:rsid w:val="00AA3476"/>
    <w:rsid w:val="00AA3CAF"/>
    <w:rsid w:val="00AA6B7B"/>
    <w:rsid w:val="00AB540C"/>
    <w:rsid w:val="00AC5D83"/>
    <w:rsid w:val="00B04DA7"/>
    <w:rsid w:val="00B15938"/>
    <w:rsid w:val="00B23EF4"/>
    <w:rsid w:val="00B31E47"/>
    <w:rsid w:val="00B43A71"/>
    <w:rsid w:val="00B67DB0"/>
    <w:rsid w:val="00BA68C1"/>
    <w:rsid w:val="00BD34A5"/>
    <w:rsid w:val="00BD5EFB"/>
    <w:rsid w:val="00BE2D6E"/>
    <w:rsid w:val="00C35EFB"/>
    <w:rsid w:val="00C73037"/>
    <w:rsid w:val="00CB2BED"/>
    <w:rsid w:val="00CC52AA"/>
    <w:rsid w:val="00CE3E87"/>
    <w:rsid w:val="00CE517E"/>
    <w:rsid w:val="00D2689C"/>
    <w:rsid w:val="00D5576F"/>
    <w:rsid w:val="00D97FFA"/>
    <w:rsid w:val="00DE25A5"/>
    <w:rsid w:val="00DF6A6F"/>
    <w:rsid w:val="00E20402"/>
    <w:rsid w:val="00E27B07"/>
    <w:rsid w:val="00E81D4A"/>
    <w:rsid w:val="00E928A3"/>
    <w:rsid w:val="00EA4AEC"/>
    <w:rsid w:val="00EA5B41"/>
    <w:rsid w:val="00EB2989"/>
    <w:rsid w:val="00EE3E6C"/>
    <w:rsid w:val="00F67FBA"/>
    <w:rsid w:val="00F8337C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1B3AA-83BB-4BC5-B88A-2A748637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customStyle="1" w:styleId="ResumeText">
    <w:name w:val="Resume Text"/>
    <w:basedOn w:val="Normal"/>
    <w:qFormat/>
    <w:rsid w:val="00CB2BED"/>
    <w:pPr>
      <w:spacing w:before="40" w:after="40" w:line="288" w:lineRule="auto"/>
      <w:ind w:right="1440"/>
      <w:jc w:val="left"/>
    </w:pPr>
    <w:rPr>
      <w:rFonts w:ascii="Tw Cen MT" w:eastAsia="Times New Roman" w:hAnsi="Tw Cen MT" w:cs="Times New Roman"/>
      <w:color w:val="595959"/>
      <w:kern w:val="20"/>
      <w:lang w:eastAsia="ja-JP"/>
    </w:rPr>
  </w:style>
  <w:style w:type="paragraph" w:styleId="ListParagraph">
    <w:name w:val="List Paragraph"/>
    <w:basedOn w:val="Normal"/>
    <w:uiPriority w:val="34"/>
    <w:qFormat/>
    <w:rsid w:val="00982AA3"/>
    <w:pPr>
      <w:spacing w:after="0" w:line="240" w:lineRule="auto"/>
      <w:ind w:left="720"/>
      <w:contextualSpacing/>
      <w:jc w:val="left"/>
    </w:pPr>
    <w:rPr>
      <w:rFonts w:ascii="Tw Cen MT" w:hAnsi="Tw Cen MT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8855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F8361189D54E3CA07D1E32C0992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6886-71EB-426D-805E-3B4685949CD9}"/>
      </w:docPartPr>
      <w:docPartBody>
        <w:p w:rsidR="009D32D8" w:rsidRDefault="0003160D">
          <w:pPr>
            <w:pStyle w:val="29F8361189D54E3CA07D1E32C0992D58"/>
          </w:pPr>
          <w:r>
            <w:t>Objective</w:t>
          </w:r>
        </w:p>
      </w:docPartBody>
    </w:docPart>
    <w:docPart>
      <w:docPartPr>
        <w:name w:val="3CD53630C2E1473C93A84F134C585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8CD12-C2EB-4FF7-927B-65DF085F6EE4}"/>
      </w:docPartPr>
      <w:docPartBody>
        <w:p w:rsidR="009D32D8" w:rsidRDefault="0003160D">
          <w:pPr>
            <w:pStyle w:val="3CD53630C2E1473C93A84F134C585834"/>
          </w:pPr>
          <w:r w:rsidRPr="00A85B6F">
            <w:t>Volunteer Experience or Leadership</w:t>
          </w:r>
        </w:p>
      </w:docPartBody>
    </w:docPart>
    <w:docPart>
      <w:docPartPr>
        <w:name w:val="331613443ACC4AF8B1F30FD26B8C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D30F-927F-406E-AB67-3016DDA8E503}"/>
      </w:docPartPr>
      <w:docPartBody>
        <w:p w:rsidR="009D32D8" w:rsidRDefault="00297682" w:rsidP="00297682">
          <w:pPr>
            <w:pStyle w:val="331613443ACC4AF8B1F30FD26B8C01EE"/>
          </w:pPr>
          <w:r>
            <w:t>Objective</w:t>
          </w:r>
        </w:p>
      </w:docPartBody>
    </w:docPart>
    <w:docPart>
      <w:docPartPr>
        <w:name w:val="0598C2FFFEE44C51A9302D2CDD44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83B8-325C-488A-B1D7-BC25757BD6AE}"/>
      </w:docPartPr>
      <w:docPartBody>
        <w:p w:rsidR="00000000" w:rsidRDefault="00F07AE1" w:rsidP="00F07AE1">
          <w:pPr>
            <w:pStyle w:val="0598C2FFFEE44C51A9302D2CDD447655"/>
          </w:pPr>
          <w:r w:rsidRPr="00A85B6F">
            <w:t>Skills</w:t>
          </w:r>
        </w:p>
      </w:docPartBody>
    </w:docPart>
    <w:docPart>
      <w:docPartPr>
        <w:name w:val="114D698D92FA459CA17E33BEDCF2B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2022-570A-4A4A-A6E0-0A2CFFAB0EE6}"/>
      </w:docPartPr>
      <w:docPartBody>
        <w:p w:rsidR="00000000" w:rsidRDefault="00F07AE1" w:rsidP="00F07AE1">
          <w:pPr>
            <w:pStyle w:val="114D698D92FA459CA17E33BEDCF2BBF4"/>
          </w:pPr>
          <w:r w:rsidRPr="00A85B6F">
            <w:t>Experience</w:t>
          </w:r>
        </w:p>
      </w:docPartBody>
    </w:docPart>
    <w:docPart>
      <w:docPartPr>
        <w:name w:val="A6226C2D98604E1EB0777CB2798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42E4-8805-4C53-8CC5-60AD824421C3}"/>
      </w:docPartPr>
      <w:docPartBody>
        <w:p w:rsidR="00000000" w:rsidRDefault="00F07AE1" w:rsidP="00F07AE1">
          <w:pPr>
            <w:pStyle w:val="A6226C2D98604E1EB0777CB2798DD547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82"/>
    <w:rsid w:val="0003160D"/>
    <w:rsid w:val="00297682"/>
    <w:rsid w:val="003822C0"/>
    <w:rsid w:val="005412D3"/>
    <w:rsid w:val="009D03F6"/>
    <w:rsid w:val="009D32D8"/>
    <w:rsid w:val="00AA0F84"/>
    <w:rsid w:val="00CE6489"/>
    <w:rsid w:val="00F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3AE3A08C046DEBC4048314131CE94">
    <w:name w:val="6E13AE3A08C046DEBC4048314131CE94"/>
  </w:style>
  <w:style w:type="paragraph" w:customStyle="1" w:styleId="579D6520B99640BFA00F2F3F08947EA0">
    <w:name w:val="579D6520B99640BFA00F2F3F08947EA0"/>
  </w:style>
  <w:style w:type="paragraph" w:customStyle="1" w:styleId="7C2546CD265D41A8BD1C770296893103">
    <w:name w:val="7C2546CD265D41A8BD1C770296893103"/>
  </w:style>
  <w:style w:type="paragraph" w:customStyle="1" w:styleId="5CBADFBC27BC4923A4255D0455BDD7FC">
    <w:name w:val="5CBADFBC27BC4923A4255D0455BDD7FC"/>
  </w:style>
  <w:style w:type="paragraph" w:customStyle="1" w:styleId="D9C6535AC8134838AB1017A66348EBA5">
    <w:name w:val="D9C6535AC8134838AB1017A66348EBA5"/>
  </w:style>
  <w:style w:type="paragraph" w:customStyle="1" w:styleId="2550D90BAE5E44DBB088E7F47C730B71">
    <w:name w:val="2550D90BAE5E44DBB088E7F47C730B71"/>
  </w:style>
  <w:style w:type="paragraph" w:customStyle="1" w:styleId="448EEA5C61C64A06A89220A99D5C2E15">
    <w:name w:val="448EEA5C61C64A06A89220A99D5C2E15"/>
  </w:style>
  <w:style w:type="paragraph" w:customStyle="1" w:styleId="1210BF3580E34F7787B2894D7870667B">
    <w:name w:val="1210BF3580E34F7787B2894D7870667B"/>
  </w:style>
  <w:style w:type="paragraph" w:customStyle="1" w:styleId="31C088C86AAC4F0C8F949347CA9D4C74">
    <w:name w:val="31C088C86AAC4F0C8F949347CA9D4C74"/>
  </w:style>
  <w:style w:type="paragraph" w:customStyle="1" w:styleId="39444602E9C2445DA9159380AF6C900E">
    <w:name w:val="39444602E9C2445DA9159380AF6C900E"/>
  </w:style>
  <w:style w:type="paragraph" w:customStyle="1" w:styleId="C0D7FB7F42364B1A84219786F30F55B5">
    <w:name w:val="C0D7FB7F42364B1A84219786F30F55B5"/>
  </w:style>
  <w:style w:type="paragraph" w:customStyle="1" w:styleId="DC84D9D1E0834031AA0B9C96232A3659">
    <w:name w:val="DC84D9D1E0834031AA0B9C96232A3659"/>
  </w:style>
  <w:style w:type="paragraph" w:customStyle="1" w:styleId="6989A43BA7C44D63A4862A3ACA9EF624">
    <w:name w:val="6989A43BA7C44D63A4862A3ACA9EF624"/>
  </w:style>
  <w:style w:type="paragraph" w:customStyle="1" w:styleId="4551298B1B8A4BEE9EAF5E4D3805154B">
    <w:name w:val="4551298B1B8A4BEE9EAF5E4D3805154B"/>
  </w:style>
  <w:style w:type="paragraph" w:customStyle="1" w:styleId="CD0FB573810A42DE89A89D28E08A241A">
    <w:name w:val="CD0FB573810A42DE89A89D28E08A241A"/>
  </w:style>
  <w:style w:type="paragraph" w:customStyle="1" w:styleId="2D6D4621FBFB4E359BF8229FC1A702EB">
    <w:name w:val="2D6D4621FBFB4E359BF8229FC1A702EB"/>
  </w:style>
  <w:style w:type="paragraph" w:customStyle="1" w:styleId="4EE17BADC5464674A52DC9515EAAE5E9">
    <w:name w:val="4EE17BADC5464674A52DC9515EAAE5E9"/>
  </w:style>
  <w:style w:type="paragraph" w:customStyle="1" w:styleId="82FBD1FD2DB94F368D176933AD67512E">
    <w:name w:val="82FBD1FD2DB94F368D176933AD67512E"/>
  </w:style>
  <w:style w:type="paragraph" w:customStyle="1" w:styleId="36EFE790246B413F8130D04E71003A3E">
    <w:name w:val="36EFE790246B413F8130D04E71003A3E"/>
  </w:style>
  <w:style w:type="paragraph" w:customStyle="1" w:styleId="6420D517C7E34BCC9A2EEE859BF949BB">
    <w:name w:val="6420D517C7E34BCC9A2EEE859BF949BB"/>
  </w:style>
  <w:style w:type="paragraph" w:customStyle="1" w:styleId="29F8361189D54E3CA07D1E32C0992D58">
    <w:name w:val="29F8361189D54E3CA07D1E32C0992D58"/>
  </w:style>
  <w:style w:type="paragraph" w:customStyle="1" w:styleId="7B8F2EA7A08D40B28040B3C4510FFB28">
    <w:name w:val="7B8F2EA7A08D40B28040B3C4510FFB28"/>
  </w:style>
  <w:style w:type="paragraph" w:customStyle="1" w:styleId="4DA8A8F6B856426E82A1C66AE18C2C5C">
    <w:name w:val="4DA8A8F6B856426E82A1C66AE18C2C5C"/>
  </w:style>
  <w:style w:type="paragraph" w:customStyle="1" w:styleId="9749455987CD48E788BBDCD94F044615">
    <w:name w:val="9749455987CD48E788BBDCD94F044615"/>
  </w:style>
  <w:style w:type="paragraph" w:customStyle="1" w:styleId="C4AAD3702D3E42F59D7D55FE24C8CB90">
    <w:name w:val="C4AAD3702D3E42F59D7D55FE24C8CB90"/>
  </w:style>
  <w:style w:type="paragraph" w:customStyle="1" w:styleId="7BF07A00AE32415CB114637BF75BBCC4">
    <w:name w:val="7BF07A00AE32415CB114637BF75BBCC4"/>
  </w:style>
  <w:style w:type="paragraph" w:customStyle="1" w:styleId="A071B72E94EB4BBC9CE81CB67F06EBD7">
    <w:name w:val="A071B72E94EB4BBC9CE81CB67F06EBD7"/>
  </w:style>
  <w:style w:type="paragraph" w:customStyle="1" w:styleId="3CD53630C2E1473C93A84F134C585834">
    <w:name w:val="3CD53630C2E1473C93A84F134C585834"/>
  </w:style>
  <w:style w:type="paragraph" w:customStyle="1" w:styleId="017BFAACC4CC4936A0BF09BC892F432D">
    <w:name w:val="017BFAACC4CC4936A0BF09BC892F432D"/>
  </w:style>
  <w:style w:type="paragraph" w:customStyle="1" w:styleId="331613443ACC4AF8B1F30FD26B8C01EE">
    <w:name w:val="331613443ACC4AF8B1F30FD26B8C01EE"/>
    <w:rsid w:val="00297682"/>
  </w:style>
  <w:style w:type="paragraph" w:customStyle="1" w:styleId="0C3A25F2DD7B40889C020142F827B6FC">
    <w:name w:val="0C3A25F2DD7B40889C020142F827B6FC"/>
    <w:rsid w:val="00297682"/>
  </w:style>
  <w:style w:type="paragraph" w:customStyle="1" w:styleId="AA2ECBB738D741458E3F21B06A90B72E">
    <w:name w:val="AA2ECBB738D741458E3F21B06A90B72E"/>
    <w:rsid w:val="00297682"/>
  </w:style>
  <w:style w:type="paragraph" w:customStyle="1" w:styleId="6C8CE3DFAE1A49358992BDAAA2927091">
    <w:name w:val="6C8CE3DFAE1A49358992BDAAA2927091"/>
    <w:rsid w:val="005412D3"/>
  </w:style>
  <w:style w:type="paragraph" w:customStyle="1" w:styleId="4560CC94F1754E13B36F63B83DB3AFAA">
    <w:name w:val="4560CC94F1754E13B36F63B83DB3AFAA"/>
    <w:rsid w:val="00F07AE1"/>
  </w:style>
  <w:style w:type="paragraph" w:customStyle="1" w:styleId="81A9D4CA9789443F85808929271B7669">
    <w:name w:val="81A9D4CA9789443F85808929271B7669"/>
    <w:rsid w:val="00F07AE1"/>
  </w:style>
  <w:style w:type="paragraph" w:customStyle="1" w:styleId="D33EE64C4C004216BD63EE23D3AA7C69">
    <w:name w:val="D33EE64C4C004216BD63EE23D3AA7C69"/>
    <w:rsid w:val="00F07AE1"/>
  </w:style>
  <w:style w:type="paragraph" w:customStyle="1" w:styleId="4C35B13DBAA74F1881D0ED39144BB23A">
    <w:name w:val="4C35B13DBAA74F1881D0ED39144BB23A"/>
    <w:rsid w:val="00F07AE1"/>
  </w:style>
  <w:style w:type="paragraph" w:customStyle="1" w:styleId="15FC5CA40DB744619331254363394253">
    <w:name w:val="15FC5CA40DB744619331254363394253"/>
    <w:rsid w:val="00F07AE1"/>
  </w:style>
  <w:style w:type="paragraph" w:customStyle="1" w:styleId="B862389F65214D8B9AFC728A58EC572C">
    <w:name w:val="B862389F65214D8B9AFC728A58EC572C"/>
    <w:rsid w:val="00F07AE1"/>
  </w:style>
  <w:style w:type="paragraph" w:customStyle="1" w:styleId="096F6B3476E84AF9A176CAAED2A6925C">
    <w:name w:val="096F6B3476E84AF9A176CAAED2A6925C"/>
    <w:rsid w:val="00F07AE1"/>
  </w:style>
  <w:style w:type="paragraph" w:customStyle="1" w:styleId="4B1B18C353CE418D8F7D94087586D063">
    <w:name w:val="4B1B18C353CE418D8F7D94087586D063"/>
    <w:rsid w:val="00F07AE1"/>
  </w:style>
  <w:style w:type="paragraph" w:customStyle="1" w:styleId="A9664F7D70F94ACBBB496309AD56A258">
    <w:name w:val="A9664F7D70F94ACBBB496309AD56A258"/>
    <w:rsid w:val="00F07AE1"/>
  </w:style>
  <w:style w:type="paragraph" w:customStyle="1" w:styleId="19F5A8D375CF4032BC4FB1AAB93AD58D">
    <w:name w:val="19F5A8D375CF4032BC4FB1AAB93AD58D"/>
    <w:rsid w:val="00F07AE1"/>
  </w:style>
  <w:style w:type="paragraph" w:customStyle="1" w:styleId="6038778FC2C641F8BFA7EE990A76A836">
    <w:name w:val="6038778FC2C641F8BFA7EE990A76A836"/>
    <w:rsid w:val="00F07AE1"/>
  </w:style>
  <w:style w:type="paragraph" w:customStyle="1" w:styleId="21C23F966F214BC881E16F9EFBDB9E60">
    <w:name w:val="21C23F966F214BC881E16F9EFBDB9E60"/>
    <w:rsid w:val="00F07AE1"/>
  </w:style>
  <w:style w:type="paragraph" w:customStyle="1" w:styleId="12F9182764CB4F388B391AEFC86F6D29">
    <w:name w:val="12F9182764CB4F388B391AEFC86F6D29"/>
    <w:rsid w:val="00F07AE1"/>
  </w:style>
  <w:style w:type="paragraph" w:customStyle="1" w:styleId="D8BDF3786CD54D59BD05FF9D1AF7C016">
    <w:name w:val="D8BDF3786CD54D59BD05FF9D1AF7C016"/>
    <w:rsid w:val="00F07AE1"/>
  </w:style>
  <w:style w:type="paragraph" w:customStyle="1" w:styleId="A64FA179326B400CB9CDFAB0EF1B8658">
    <w:name w:val="A64FA179326B400CB9CDFAB0EF1B8658"/>
    <w:rsid w:val="00F07AE1"/>
  </w:style>
  <w:style w:type="paragraph" w:customStyle="1" w:styleId="C7856458458045C0AF69BE13B3C57500">
    <w:name w:val="C7856458458045C0AF69BE13B3C57500"/>
    <w:rsid w:val="00F07AE1"/>
  </w:style>
  <w:style w:type="paragraph" w:customStyle="1" w:styleId="8987DC91BEAD461A822367A1D153EC0B">
    <w:name w:val="8987DC91BEAD461A822367A1D153EC0B"/>
    <w:rsid w:val="00F07AE1"/>
  </w:style>
  <w:style w:type="paragraph" w:customStyle="1" w:styleId="41E6D155447A4819841F13BE7EC1E553">
    <w:name w:val="41E6D155447A4819841F13BE7EC1E553"/>
    <w:rsid w:val="00F07AE1"/>
  </w:style>
  <w:style w:type="paragraph" w:customStyle="1" w:styleId="0598C2FFFEE44C51A9302D2CDD447655">
    <w:name w:val="0598C2FFFEE44C51A9302D2CDD447655"/>
    <w:rsid w:val="00F07AE1"/>
  </w:style>
  <w:style w:type="paragraph" w:customStyle="1" w:styleId="114D698D92FA459CA17E33BEDCF2BBF4">
    <w:name w:val="114D698D92FA459CA17E33BEDCF2BBF4"/>
    <w:rsid w:val="00F07AE1"/>
  </w:style>
  <w:style w:type="paragraph" w:customStyle="1" w:styleId="A6226C2D98604E1EB0777CB2798DD547">
    <w:name w:val="A6226C2D98604E1EB0777CB2798DD547"/>
    <w:rsid w:val="00F07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241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K
Programmer Analyst Trainee, DEP-DWT Competency DEE</dc:creator>
  <cp:keywords/>
  <dc:description/>
  <cp:lastModifiedBy>K, Kousalya (Cognizant)</cp:lastModifiedBy>
  <cp:revision>31</cp:revision>
  <cp:lastPrinted>2016-06-29T01:32:00Z</cp:lastPrinted>
  <dcterms:created xsi:type="dcterms:W3CDTF">2016-08-19T11:13:00Z</dcterms:created>
  <dcterms:modified xsi:type="dcterms:W3CDTF">2017-02-23T06:42:00Z</dcterms:modified>
</cp:coreProperties>
</file>